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CB0215D996D84C619A4243B0B1BCC5B7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338"/>
            <w:gridCol w:w="7742"/>
          </w:tblGrid>
          <w:tr w:rsidR="00842AE4" w14:paraId="43EC0334" w14:textId="77777777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06FB71C9" w14:textId="1FB9ACDA" w:rsidR="00210069" w:rsidRPr="00210069" w:rsidRDefault="00210069">
                <w:pPr>
                  <w:pStyle w:val="PersonalName"/>
                  <w:rPr>
                    <w:color w:val="auto"/>
                    <w:sz w:val="23"/>
                  </w:rPr>
                </w:pPr>
                <w:r>
                  <w:rPr>
                    <w:color w:val="auto"/>
                    <w:sz w:val="23"/>
                  </w:rPr>
                  <w:t>Bio</w:t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7748EE54" w14:textId="751F32F3" w:rsidR="00B53C53" w:rsidRDefault="00185672">
                <w:pPr>
                  <w:pStyle w:val="PersonalName"/>
                </w:pPr>
                <w:sdt>
                  <w:sdtPr>
                    <w:id w:val="809184597"/>
                    <w:placeholder>
                      <w:docPart w:val="FAA555D02327449D965E322AF80F620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10069">
                      <w:t>Kunal Kailas Bhalerao</w:t>
                    </w:r>
                  </w:sdtContent>
                </w:sdt>
              </w:p>
            </w:tc>
          </w:tr>
          <w:tr w:rsidR="00842AE4" w14:paraId="0C857172" w14:textId="77777777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809184598"/>
                  <w:placeholder>
                    <w:docPart w:val="75C37B14A29642398CC86509955239CC"/>
                  </w:placeholder>
                  <w:date w:fullDate="2024-01-1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043B0F0" w14:textId="004C471F" w:rsidR="00B53C53" w:rsidRDefault="00AF5E71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1/10/2024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4FE7D93A" w14:textId="77777777" w:rsidR="00B53C53" w:rsidRDefault="00B53C53"/>
            </w:tc>
          </w:tr>
          <w:tr w:rsidR="00842AE4" w14:paraId="5B761723" w14:textId="77777777" w:rsidTr="00842AE4">
            <w:trPr>
              <w:trHeight w:val="3514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765DE10D" w14:textId="1F2FE1D0" w:rsidR="00B53C53" w:rsidRDefault="00842AE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5B76A17" wp14:editId="39FE74EE">
                      <wp:extent cx="1346218" cy="1781504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89108" cy="1838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14:paraId="0A8FAA3C" w14:textId="4C327601" w:rsidR="00B53C53" w:rsidRDefault="00F321C7">
                <w:pPr>
                  <w:pStyle w:val="SenderAddress"/>
                </w:pPr>
                <w:r>
                  <w:t xml:space="preserve">2/16 </w:t>
                </w:r>
                <w:r w:rsidR="00210069">
                  <w:t>Sai Safalya</w:t>
                </w:r>
                <w:r>
                  <w:t xml:space="preserve"> B </w:t>
                </w:r>
                <w:r w:rsidR="00210069">
                  <w:t xml:space="preserve"> </w:t>
                </w:r>
                <w:r>
                  <w:t>CO, OP</w:t>
                </w:r>
                <w:r w:rsidR="00210069">
                  <w:t xml:space="preserve"> HSG </w:t>
                </w:r>
                <w:r w:rsidR="00FD49C3">
                  <w:t>Society</w:t>
                </w:r>
                <w:r w:rsidR="00210069">
                  <w:t xml:space="preserve"> </w:t>
                </w:r>
                <w:r w:rsidR="00FD49C3">
                  <w:t>Meherdhaam</w:t>
                </w:r>
                <w:r w:rsidR="00210069">
                  <w:t xml:space="preserve"> Y</w:t>
                </w:r>
                <w:r w:rsidR="00FD49C3">
                  <w:t>eshodanagar</w:t>
                </w:r>
                <w:r w:rsidR="00210069">
                  <w:t xml:space="preserve">  Pethroad Nashik,422004 </w:t>
                </w:r>
                <w:r w:rsidR="00185672">
                  <w:br/>
                </w:r>
                <w:r w:rsidR="00210069">
                  <w:t>8484970365</w:t>
                </w:r>
                <w:r w:rsidR="00185672">
                  <w:br/>
                </w:r>
                <w:hyperlink r:id="rId9" w:history="1">
                  <w:r w:rsidRPr="006B1854">
                    <w:rPr>
                      <w:rStyle w:val="Hyperlink"/>
                    </w:rPr>
                    <w:t>kunakbhalerao180604@gmail.com</w:t>
                  </w:r>
                </w:hyperlink>
              </w:p>
              <w:p w14:paraId="14CD4950" w14:textId="5458C561" w:rsidR="00F321C7" w:rsidRDefault="00F321C7">
                <w:pPr>
                  <w:pStyle w:val="SenderAddress"/>
                </w:pPr>
                <w:r>
                  <w:t>Gender : Male</w:t>
                </w:r>
              </w:p>
              <w:p w14:paraId="3E1811B4" w14:textId="17BCDAE0" w:rsidR="00F321C7" w:rsidRDefault="00F321C7">
                <w:pPr>
                  <w:pStyle w:val="SenderAddress"/>
                </w:pPr>
                <w:r>
                  <w:t>Nationality: Indian</w:t>
                </w:r>
              </w:p>
              <w:p w14:paraId="3D72B5FF" w14:textId="46E5E04D" w:rsidR="00F321C7" w:rsidRDefault="00F321C7">
                <w:pPr>
                  <w:pStyle w:val="SenderAddress"/>
                </w:pPr>
                <w:r>
                  <w:t>Birth date: 18/06/2004</w:t>
                </w:r>
              </w:p>
              <w:p w14:paraId="7BDABEF0" w14:textId="4DC4F35E" w:rsidR="00F321C7" w:rsidRDefault="00F321C7">
                <w:pPr>
                  <w:pStyle w:val="SenderAddress"/>
                </w:pPr>
                <w:r>
                  <w:t>Known Languages : Marathi, Hindi, English</w:t>
                </w:r>
              </w:p>
              <w:p w14:paraId="3AC7E001" w14:textId="0DB35F7A" w:rsidR="00210069" w:rsidRPr="00210069" w:rsidRDefault="00210069" w:rsidP="00210069">
                <w:pPr>
                  <w:shd w:val="clear" w:color="auto" w:fill="1F1F1F"/>
                  <w:spacing w:after="0" w:line="285" w:lineRule="atLeast"/>
                  <w:rPr>
                    <w:rFonts w:ascii="Consolas" w:eastAsia="Times New Roman" w:hAnsi="Consolas"/>
                    <w:color w:val="CCCCCC"/>
                    <w:sz w:val="21"/>
                    <w:szCs w:val="21"/>
                    <w:lang w:eastAsia="en-US" w:bidi="mr-IN"/>
                  </w:rPr>
                </w:pPr>
                <w:r w:rsidRPr="00210069">
                  <w:rPr>
                    <w:rFonts w:ascii="Consolas" w:eastAsia="Times New Roman" w:hAnsi="Consolas"/>
                    <w:color w:val="CE9178"/>
                    <w:sz w:val="21"/>
                    <w:szCs w:val="21"/>
                    <w:lang w:eastAsia="en-US" w:bidi="mr-IN"/>
                  </w:rPr>
                  <w:t>file:///C:/Users/TPHM/Desktop/web%20development/Resume%20page.htm</w:t>
                </w:r>
              </w:p>
              <w:p w14:paraId="448272AC" w14:textId="6DC51414" w:rsidR="00B53C53" w:rsidRDefault="00B53C53">
                <w:pPr>
                  <w:pStyle w:val="SenderAddress"/>
                </w:pPr>
              </w:p>
            </w:tc>
          </w:tr>
        </w:tbl>
        <w:p w14:paraId="5C626DB5" w14:textId="77777777" w:rsidR="00B53C53" w:rsidRDefault="00185672"/>
      </w:sdtContent>
    </w:sdt>
    <w:tbl>
      <w:tblPr>
        <w:tblStyle w:val="TableGrid"/>
        <w:tblW w:w="4996" w:type="pct"/>
        <w:jc w:val="center"/>
        <w:tblLook w:val="04A0" w:firstRow="1" w:lastRow="0" w:firstColumn="1" w:lastColumn="0" w:noHBand="0" w:noVBand="1"/>
      </w:tblPr>
      <w:tblGrid>
        <w:gridCol w:w="2360"/>
        <w:gridCol w:w="7712"/>
      </w:tblGrid>
      <w:tr w:rsidR="00B53C53" w14:paraId="278D8E8F" w14:textId="7777777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7AA58" w14:textId="77777777" w:rsidR="00B53C53" w:rsidRDefault="00B53C53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EED9E4" w14:textId="77777777" w:rsidR="00B53C53" w:rsidRDefault="00185672">
            <w:pPr>
              <w:pStyle w:val="Section"/>
            </w:pPr>
            <w:r>
              <w:t>Objectives</w:t>
            </w:r>
          </w:p>
          <w:sdt>
            <w:sdtPr>
              <w:id w:val="463868719"/>
              <w:placeholder>
                <w:docPart w:val="E84D3FDBEB31402A80F33380BDB55459"/>
              </w:placeholder>
              <w:temporary/>
              <w:showingPlcHdr/>
              <w:text w:multiLine="1"/>
            </w:sdtPr>
            <w:sdtEndPr/>
            <w:sdtContent>
              <w:p w14:paraId="7329FD8E" w14:textId="77777777" w:rsidR="00B53C53" w:rsidRDefault="00185672">
                <w:r>
                  <w:t>[Type your objectives]</w:t>
                </w:r>
              </w:p>
            </w:sdtContent>
          </w:sdt>
          <w:p w14:paraId="2CF128FF" w14:textId="77777777" w:rsidR="00B53C53" w:rsidRDefault="00185672">
            <w:pPr>
              <w:pStyle w:val="Section"/>
            </w:pPr>
            <w:r>
              <w:t>Education</w:t>
            </w:r>
          </w:p>
          <w:p w14:paraId="3ABE9495" w14:textId="05871A5F" w:rsidR="00B53C53" w:rsidRDefault="00FD49C3">
            <w:pPr>
              <w:pStyle w:val="Subsection"/>
            </w:pPr>
            <w:r>
              <w:t>C.D.O. Meri Highschool Nashik</w:t>
            </w:r>
          </w:p>
          <w:p w14:paraId="3C56D8B8" w14:textId="46B05750" w:rsidR="00B53C53" w:rsidRDefault="00FD49C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Passing Year: February 2019</w:t>
            </w:r>
          </w:p>
          <w:p w14:paraId="5A3ACE67" w14:textId="525BA2A4" w:rsidR="00210069" w:rsidRDefault="00210069" w:rsidP="0021006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College name: Shri. Chatrapati Shivaji Maharaj </w:t>
            </w:r>
            <w:r w:rsidR="00FD49C3">
              <w:t>MahaVidyalaya</w:t>
            </w:r>
            <w:r>
              <w:t xml:space="preserve"> Nashik</w:t>
            </w:r>
          </w:p>
          <w:p w14:paraId="1C133B71" w14:textId="00C63CDA" w:rsidR="00B53C53" w:rsidRDefault="00210069" w:rsidP="00D45D6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Passing </w:t>
            </w:r>
            <w:r w:rsidR="00FD49C3">
              <w:t>Year:</w:t>
            </w:r>
            <w:r>
              <w:t xml:space="preserve"> </w:t>
            </w:r>
            <w:r w:rsidR="00FD49C3">
              <w:t>March 2021</w:t>
            </w:r>
          </w:p>
          <w:p w14:paraId="1FEF1ED1" w14:textId="1E4A4B5F" w:rsidR="00B53C53" w:rsidRPr="00210069" w:rsidRDefault="00185672" w:rsidP="00210069">
            <w:pPr>
              <w:pStyle w:val="Subsection"/>
              <w:rPr>
                <w:color w:val="auto"/>
                <w:spacing w:val="0"/>
                <w:sz w:val="23"/>
              </w:rPr>
            </w:pPr>
            <w:r>
              <w:rPr>
                <w:b w:val="0"/>
              </w:rPr>
              <w:t xml:space="preserve"> </w:t>
            </w:r>
          </w:p>
          <w:p w14:paraId="337E0421" w14:textId="5210C42F" w:rsidR="00B53C53" w:rsidRDefault="00B53C53">
            <w:pPr>
              <w:pStyle w:val="ListBullet"/>
              <w:numPr>
                <w:ilvl w:val="0"/>
                <w:numId w:val="0"/>
              </w:numPr>
            </w:pPr>
          </w:p>
          <w:p w14:paraId="0471356B" w14:textId="77777777" w:rsidR="00B53C53" w:rsidRDefault="00185672">
            <w:pPr>
              <w:pStyle w:val="Section"/>
            </w:pPr>
            <w:r>
              <w:t>skills</w:t>
            </w:r>
          </w:p>
          <w:p w14:paraId="061AEBAB" w14:textId="7007B9E8" w:rsidR="00B53C53" w:rsidRDefault="00210069">
            <w:pPr>
              <w:pStyle w:val="ListBullet"/>
            </w:pPr>
            <w:r>
              <w:t>C Language</w:t>
            </w:r>
          </w:p>
          <w:p w14:paraId="7373EBC5" w14:textId="0CF574C3" w:rsidR="00210069" w:rsidRDefault="00210069">
            <w:pPr>
              <w:pStyle w:val="ListBullet"/>
            </w:pPr>
            <w:r>
              <w:t>C++ Language</w:t>
            </w:r>
          </w:p>
          <w:p w14:paraId="3F8D14A9" w14:textId="79A77DB1" w:rsidR="00210069" w:rsidRDefault="00210069">
            <w:pPr>
              <w:pStyle w:val="ListBullet"/>
            </w:pPr>
            <w:r>
              <w:t>Java Language</w:t>
            </w:r>
          </w:p>
          <w:p w14:paraId="51CFAF86" w14:textId="59459B32" w:rsidR="00B53C53" w:rsidRDefault="00210069" w:rsidP="00842AE4">
            <w:pPr>
              <w:pStyle w:val="ListBullet"/>
            </w:pPr>
            <w:r>
              <w:t>HTML &amp; CS</w:t>
            </w:r>
            <w:r w:rsidR="00842AE4">
              <w:t>S</w:t>
            </w:r>
          </w:p>
        </w:tc>
      </w:tr>
    </w:tbl>
    <w:p w14:paraId="48098E6D" w14:textId="77777777" w:rsidR="00842AE4" w:rsidRDefault="00842AE4" w:rsidP="00842AE4">
      <w:pPr>
        <w:spacing w:after="200" w:line="276" w:lineRule="auto"/>
      </w:pPr>
    </w:p>
    <w:sectPr w:rsidR="00842AE4" w:rsidSect="00842AE4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080" w:right="1080" w:bottom="170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6724" w14:textId="77777777" w:rsidR="00185672" w:rsidRDefault="00185672">
      <w:pPr>
        <w:spacing w:after="0" w:line="240" w:lineRule="auto"/>
      </w:pPr>
      <w:r>
        <w:separator/>
      </w:r>
    </w:p>
  </w:endnote>
  <w:endnote w:type="continuationSeparator" w:id="0">
    <w:p w14:paraId="7451160B" w14:textId="77777777" w:rsidR="00185672" w:rsidRDefault="0018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AF5C" w14:textId="77777777" w:rsidR="00B53C53" w:rsidRDefault="00B53C53"/>
  <w:p w14:paraId="4DBA586D" w14:textId="77777777" w:rsidR="00B53C53" w:rsidRDefault="00185672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14:paraId="00DF3F0B" w14:textId="77777777" w:rsidR="00B53C53" w:rsidRDefault="00B53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C7F60" w14:textId="77777777" w:rsidR="00B53C53" w:rsidRDefault="00B53C53"/>
  <w:p w14:paraId="018F3C2A" w14:textId="77777777" w:rsidR="00B53C53" w:rsidRDefault="00185672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14:paraId="6F03CE84" w14:textId="77777777" w:rsidR="00B53C53" w:rsidRDefault="00B5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6FA1" w14:textId="77777777" w:rsidR="00185672" w:rsidRDefault="00185672">
      <w:pPr>
        <w:spacing w:after="0" w:line="240" w:lineRule="auto"/>
      </w:pPr>
      <w:r>
        <w:separator/>
      </w:r>
    </w:p>
  </w:footnote>
  <w:footnote w:type="continuationSeparator" w:id="0">
    <w:p w14:paraId="2355C5B7" w14:textId="77777777" w:rsidR="00185672" w:rsidRDefault="00185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7404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9C59DE8" w14:textId="668274E3" w:rsidR="00B53C53" w:rsidRDefault="00210069">
        <w:pPr>
          <w:pStyle w:val="HeaderEven"/>
        </w:pPr>
        <w:r>
          <w:t>Kunal Kailas Bhalerao</w:t>
        </w:r>
      </w:p>
    </w:sdtContent>
  </w:sdt>
  <w:p w14:paraId="5D47CD08" w14:textId="77777777" w:rsidR="00B53C53" w:rsidRDefault="00B53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hor"/>
      <w:id w:val="538424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3BC6F3E4" w14:textId="48F28EEF" w:rsidR="00B53C53" w:rsidRDefault="00210069">
        <w:pPr>
          <w:pStyle w:val="HeaderOdd"/>
        </w:pPr>
        <w:r>
          <w:t>Kunal Kailas Bhalerao</w:t>
        </w:r>
      </w:p>
    </w:sdtContent>
  </w:sdt>
  <w:p w14:paraId="5A873DCE" w14:textId="77777777" w:rsidR="00B53C53" w:rsidRDefault="00B53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69"/>
    <w:rsid w:val="00185672"/>
    <w:rsid w:val="00210069"/>
    <w:rsid w:val="00842AE4"/>
    <w:rsid w:val="00AF5E71"/>
    <w:rsid w:val="00B53C53"/>
    <w:rsid w:val="00D45D6B"/>
    <w:rsid w:val="00F321C7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717E53"/>
  <w15:docId w15:val="{844DD0D9-7C98-4D78-A7A7-5BFB287B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Pr>
      <w:rFonts w:cs="Times New Roman"/>
      <w:b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F32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unakbhalerao180604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0215D996D84C619A4243B0B1BC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AFDFD-6B3D-426C-AB5F-C814D3853827}"/>
      </w:docPartPr>
      <w:docPartBody>
        <w:p w:rsidR="00000000" w:rsidRDefault="00C633F0">
          <w:pPr>
            <w:pStyle w:val="CB0215D996D84C619A4243B0B1BCC5B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AA555D02327449D965E322AF80F6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75962-FB47-4B02-B0C2-595EE74C398B}"/>
      </w:docPartPr>
      <w:docPartBody>
        <w:p w:rsidR="00000000" w:rsidRDefault="00C633F0">
          <w:pPr>
            <w:pStyle w:val="FAA555D02327449D965E322AF80F6205"/>
          </w:pPr>
          <w:r>
            <w:t>[Type your name]</w:t>
          </w:r>
        </w:p>
      </w:docPartBody>
    </w:docPart>
    <w:docPart>
      <w:docPartPr>
        <w:name w:val="75C37B14A29642398CC8650995523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E085C-DC02-48DC-89C0-638A6502F93F}"/>
      </w:docPartPr>
      <w:docPartBody>
        <w:p w:rsidR="00000000" w:rsidRDefault="00C633F0">
          <w:pPr>
            <w:pStyle w:val="75C37B14A29642398CC86509955239CC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E84D3FDBEB31402A80F33380BDB55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B54A0-1A8C-4BC0-A042-1455369D1935}"/>
      </w:docPartPr>
      <w:docPartBody>
        <w:p w:rsidR="00000000" w:rsidRDefault="00C633F0">
          <w:pPr>
            <w:pStyle w:val="E84D3FDBEB31402A80F33380BDB55459"/>
          </w:pPr>
          <w:r>
            <w:rPr>
              <w:rStyle w:val="PlaceholderText"/>
              <w:color w:val="auto"/>
            </w:rPr>
            <w:t>[Type your objectives]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F0"/>
    <w:rsid w:val="00C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B0215D996D84C619A4243B0B1BCC5B7">
    <w:name w:val="CB0215D996D84C619A4243B0B1BCC5B7"/>
  </w:style>
  <w:style w:type="paragraph" w:customStyle="1" w:styleId="FAA555D02327449D965E322AF80F6205">
    <w:name w:val="FAA555D02327449D965E322AF80F6205"/>
  </w:style>
  <w:style w:type="paragraph" w:customStyle="1" w:styleId="75C37B14A29642398CC86509955239CC">
    <w:name w:val="75C37B14A29642398CC86509955239CC"/>
  </w:style>
  <w:style w:type="paragraph" w:customStyle="1" w:styleId="4C69B75C0AE1434B85AA24BB6C817595">
    <w:name w:val="4C69B75C0AE1434B85AA24BB6C817595"/>
  </w:style>
  <w:style w:type="paragraph" w:customStyle="1" w:styleId="3B14DA51C50643E79D33AD92248F3338">
    <w:name w:val="3B14DA51C50643E79D33AD92248F3338"/>
  </w:style>
  <w:style w:type="paragraph" w:customStyle="1" w:styleId="CF87634A1DBF4A0CAC08192B034D2D3B">
    <w:name w:val="CF87634A1DBF4A0CAC08192B034D2D3B"/>
  </w:style>
  <w:style w:type="paragraph" w:customStyle="1" w:styleId="0F3F23EECBFB438FB8EA93FD93C64B4C">
    <w:name w:val="0F3F23EECBFB438FB8EA93FD93C64B4C"/>
  </w:style>
  <w:style w:type="paragraph" w:customStyle="1" w:styleId="E84D3FDBEB31402A80F33380BDB55459">
    <w:name w:val="E84D3FDBEB31402A80F33380BDB55459"/>
  </w:style>
  <w:style w:type="paragraph" w:customStyle="1" w:styleId="EAAF1B5D2B4C416FBD69619579E895A2">
    <w:name w:val="EAAF1B5D2B4C416FBD69619579E895A2"/>
  </w:style>
  <w:style w:type="paragraph" w:customStyle="1" w:styleId="987A19F622014E29AFA970A23A46112B">
    <w:name w:val="987A19F622014E29AFA970A23A46112B"/>
  </w:style>
  <w:style w:type="paragraph" w:customStyle="1" w:styleId="B1234B2FDEA742DEBBDC1859A897A1B9">
    <w:name w:val="B1234B2FDEA742DEBBDC1859A897A1B9"/>
  </w:style>
  <w:style w:type="paragraph" w:customStyle="1" w:styleId="0A349F96FD6A4952B1E904D2387E2C68">
    <w:name w:val="0A349F96FD6A4952B1E904D2387E2C68"/>
  </w:style>
  <w:style w:type="character" w:customStyle="1" w:styleId="subsectiondatechar">
    <w:name w:val="subsectiondatechar"/>
    <w:basedOn w:val="DefaultParagraphFont"/>
  </w:style>
  <w:style w:type="paragraph" w:customStyle="1" w:styleId="FA629B0CD853499A8C9D48B442D0E6AE">
    <w:name w:val="FA629B0CD853499A8C9D48B442D0E6AE"/>
  </w:style>
  <w:style w:type="paragraph" w:customStyle="1" w:styleId="1D2239FA557B4724A80E4F3254EEF665">
    <w:name w:val="1D2239FA557B4724A80E4F3254EEF665"/>
  </w:style>
  <w:style w:type="paragraph" w:customStyle="1" w:styleId="FF3C20EECED84BC4B1125BD65D234369">
    <w:name w:val="FF3C20EECED84BC4B1125BD65D234369"/>
  </w:style>
  <w:style w:type="paragraph" w:customStyle="1" w:styleId="EFBFB80CB7CC469FA9C5CD0557412CD9">
    <w:name w:val="EFBFB80CB7CC469FA9C5CD0557412CD9"/>
  </w:style>
  <w:style w:type="paragraph" w:customStyle="1" w:styleId="243CB5CDCAD1473294C583392CB4EBFB">
    <w:name w:val="243CB5CDCAD1473294C583392CB4E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48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Kailas Bhalerao</dc:creator>
  <cp:keywords/>
  <dc:description/>
  <cp:lastModifiedBy>TPHM</cp:lastModifiedBy>
  <cp:revision>2</cp:revision>
  <dcterms:created xsi:type="dcterms:W3CDTF">2024-01-10T09:06:00Z</dcterms:created>
  <dcterms:modified xsi:type="dcterms:W3CDTF">2024-01-10T09:58:00Z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